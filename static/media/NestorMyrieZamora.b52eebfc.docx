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350DDC20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0E839B44" w14:textId="7D47D059" w:rsidR="001B2ABD" w:rsidRPr="0059649E" w:rsidRDefault="000A52EC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B181171" wp14:editId="0FCE6D67">
                  <wp:extent cx="2133600" cy="284797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284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9E83952" w14:textId="25690FC1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CEBF2C8" w14:textId="68C990C9" w:rsidR="001B2ABD" w:rsidRPr="006C1D72" w:rsidRDefault="00E54A63" w:rsidP="007B77D4">
            <w:pPr>
              <w:pStyle w:val="Ttulo"/>
              <w:jc w:val="center"/>
              <w:rPr>
                <w:szCs w:val="96"/>
              </w:rPr>
            </w:pPr>
            <w:r w:rsidRPr="006C1D72">
              <w:rPr>
                <w:szCs w:val="96"/>
              </w:rPr>
              <w:t>Nestor Myrie Zamora</w:t>
            </w:r>
          </w:p>
          <w:p w14:paraId="52CD9D06" w14:textId="39E95AF9" w:rsidR="001B2ABD" w:rsidRPr="0059649E" w:rsidRDefault="00055333" w:rsidP="001B2ABD">
            <w:pPr>
              <w:pStyle w:val="Subttulo"/>
            </w:pPr>
            <w:r w:rsidRPr="00A80890">
              <w:rPr>
                <w:spacing w:val="2"/>
                <w:w w:val="74"/>
              </w:rPr>
              <w:t>Desarrollador</w:t>
            </w:r>
            <w:r w:rsidR="00E54A63" w:rsidRPr="00A80890">
              <w:rPr>
                <w:spacing w:val="2"/>
                <w:w w:val="74"/>
              </w:rPr>
              <w:t xml:space="preserve"> We</w:t>
            </w:r>
            <w:r w:rsidR="00E54A63" w:rsidRPr="00A80890">
              <w:rPr>
                <w:spacing w:val="7"/>
                <w:w w:val="74"/>
              </w:rPr>
              <w:t>b</w:t>
            </w:r>
          </w:p>
        </w:tc>
      </w:tr>
      <w:tr w:rsidR="001B2ABD" w:rsidRPr="009F25AD" w14:paraId="250205AC" w14:textId="77777777" w:rsidTr="00821083">
        <w:trPr>
          <w:trHeight w:val="6800"/>
        </w:trPr>
        <w:tc>
          <w:tcPr>
            <w:tcW w:w="3600" w:type="dxa"/>
          </w:tcPr>
          <w:p w14:paraId="31CCF5E0" w14:textId="441EDE01" w:rsidR="00036450" w:rsidRDefault="00E0514D" w:rsidP="007B77D4">
            <w:pPr>
              <w:pStyle w:val="Ttulo3"/>
            </w:pPr>
            <w:r>
              <w:t xml:space="preserve"> </w:t>
            </w:r>
            <w:sdt>
              <w:sdtPr>
                <w:id w:val="-1711873194"/>
                <w:placeholder>
                  <w:docPart w:val="E3DCAFF25AB2408DA2559A271437D64F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Perfil</w:t>
                </w:r>
              </w:sdtContent>
            </w:sdt>
          </w:p>
          <w:p w14:paraId="5BE38844" w14:textId="73A567DE" w:rsidR="007B77D4" w:rsidRDefault="007B77D4" w:rsidP="007B77D4">
            <w:r>
              <w:t>Buenas</w:t>
            </w:r>
            <w:r w:rsidR="00821083">
              <w:t xml:space="preserve"> me </w:t>
            </w:r>
            <w:r w:rsidR="00D6214A">
              <w:t>presento</w:t>
            </w:r>
            <w:r w:rsidR="00821083">
              <w:t>.</w:t>
            </w:r>
            <w:r w:rsidR="00821083">
              <w:br/>
              <w:t>Mi nombre es Nestor, tengo 1</w:t>
            </w:r>
            <w:r w:rsidR="003C5A34">
              <w:t>9</w:t>
            </w:r>
            <w:r w:rsidR="00821083">
              <w:t xml:space="preserve"> años</w:t>
            </w:r>
          </w:p>
          <w:p w14:paraId="02D5AD88" w14:textId="5622ABC6" w:rsidR="00821083" w:rsidRDefault="00821083" w:rsidP="007B77D4">
            <w:r>
              <w:t xml:space="preserve">Actualmente me encuentro cursando el </w:t>
            </w:r>
            <w:r w:rsidR="003C5A34">
              <w:t>último</w:t>
            </w:r>
            <w:r>
              <w:t xml:space="preserve"> año de secundaria (desde casa)</w:t>
            </w:r>
          </w:p>
          <w:p w14:paraId="49F68C9E" w14:textId="31B802D9" w:rsidR="00D6214A" w:rsidRDefault="00D6214A" w:rsidP="007B77D4">
            <w:r>
              <w:t>Me considero una persona muy autodidacta, capaz de comprender cualquier tema que me proponga.</w:t>
            </w:r>
          </w:p>
          <w:p w14:paraId="1F015FC7" w14:textId="11E02C3D" w:rsidR="00036450" w:rsidRDefault="00D6214A" w:rsidP="00036450">
            <w:r>
              <w:t>Me encanta la tecnología, entender su funcionamiento y utilidades</w:t>
            </w:r>
            <w:r w:rsidR="00071460">
              <w:t>.</w:t>
            </w:r>
            <w:r w:rsidR="00071460">
              <w:br/>
              <w:t>T</w:t>
            </w:r>
            <w:r>
              <w:t>engo algunos certificados de conocimiento</w:t>
            </w:r>
            <w:r w:rsidR="00071460">
              <w:t xml:space="preserve"> en </w:t>
            </w:r>
            <w:r w:rsidR="003C5A34">
              <w:t>programación de</w:t>
            </w:r>
            <w:r>
              <w:t xml:space="preserve"> Udemy</w:t>
            </w:r>
          </w:p>
          <w:p w14:paraId="600DDAD4" w14:textId="01E303AB" w:rsidR="004E7619" w:rsidRDefault="004E7619" w:rsidP="00036450">
            <w:r>
              <w:t xml:space="preserve">También cuento con una </w:t>
            </w:r>
            <w:proofErr w:type="spellStart"/>
            <w:r>
              <w:t>pagina</w:t>
            </w:r>
            <w:proofErr w:type="spellEnd"/>
            <w:r>
              <w:t xml:space="preserve"> propia de alojamiento web con algunos clientes llamada https://gloome.com</w:t>
            </w:r>
          </w:p>
          <w:p w14:paraId="65E09DE8" w14:textId="7516AC10" w:rsidR="009E4198" w:rsidRDefault="009E4198" w:rsidP="00036450"/>
          <w:p w14:paraId="01D3D967" w14:textId="6E0C733C" w:rsidR="009E4198" w:rsidRPr="009E4198" w:rsidRDefault="009E4198" w:rsidP="00036450">
            <w:pPr>
              <w:rPr>
                <w:lang w:val="es-419"/>
              </w:rPr>
            </w:pPr>
            <w:r>
              <w:t>Extra</w:t>
            </w:r>
            <w:r w:rsidRPr="009E4198">
              <w:rPr>
                <w:lang w:val="es-419"/>
              </w:rPr>
              <w:t>: Actualmente Desarrollando la p</w:t>
            </w:r>
            <w:r>
              <w:rPr>
                <w:lang w:val="es-419"/>
              </w:rPr>
              <w:t>lataforma de Alojamiento Web Gloomhome.com</w:t>
            </w:r>
          </w:p>
          <w:sdt>
            <w:sdtPr>
              <w:id w:val="-1954003311"/>
              <w:placeholder>
                <w:docPart w:val="34CF6D8A685341A49467DE79C13F54C9"/>
              </w:placeholder>
              <w:temporary/>
              <w:showingPlcHdr/>
              <w15:appearance w15:val="hidden"/>
            </w:sdtPr>
            <w:sdtEndPr/>
            <w:sdtContent>
              <w:p w14:paraId="12C42120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42E1FF0DBC6344C5A3A7C335D311E237"/>
              </w:placeholder>
              <w:temporary/>
              <w:showingPlcHdr/>
              <w15:appearance w15:val="hidden"/>
            </w:sdtPr>
            <w:sdtEndPr/>
            <w:sdtContent>
              <w:p w14:paraId="2F984F04" w14:textId="57A313E9" w:rsidR="004D3011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263FB992" w14:textId="7532C8A9" w:rsidR="007B77D4" w:rsidRPr="0059649E" w:rsidRDefault="007B77D4" w:rsidP="004D3011">
            <w:r>
              <w:t>87250824</w:t>
            </w:r>
          </w:p>
          <w:p w14:paraId="011C215A" w14:textId="77777777" w:rsidR="004D3011" w:rsidRPr="0059649E" w:rsidRDefault="004D3011" w:rsidP="004D3011"/>
          <w:sdt>
            <w:sdtPr>
              <w:id w:val="67859272"/>
              <w:placeholder>
                <w:docPart w:val="1725B08104F1490A9D47CF7378616555"/>
              </w:placeholder>
              <w:temporary/>
              <w:showingPlcHdr/>
              <w15:appearance w15:val="hidden"/>
            </w:sdtPr>
            <w:sdtEndPr/>
            <w:sdtContent>
              <w:p w14:paraId="2F382574" w14:textId="77777777" w:rsidR="004D3011" w:rsidRPr="0059649E" w:rsidRDefault="004D3011" w:rsidP="004D3011">
                <w:r w:rsidRPr="0059649E">
                  <w:rPr>
                    <w:lang w:bidi="es-ES"/>
                  </w:rPr>
                  <w:t>SITIO WEB:</w:t>
                </w:r>
              </w:p>
            </w:sdtContent>
          </w:sdt>
          <w:p w14:paraId="1801AFFB" w14:textId="13E11201" w:rsidR="004D3011" w:rsidRPr="007B77D4" w:rsidRDefault="00A80890" w:rsidP="004D3011">
            <w:pPr>
              <w:rPr>
                <w:color w:val="355D7E" w:themeColor="accent1" w:themeShade="80"/>
              </w:rPr>
            </w:pPr>
            <w:hyperlink r:id="rId10" w:history="1">
              <w:r w:rsidR="007B77D4" w:rsidRPr="003C5A34">
                <w:rPr>
                  <w:rStyle w:val="Hipervnculo"/>
                </w:rPr>
                <w:t>https://nestormyrie.site</w:t>
              </w:r>
            </w:hyperlink>
          </w:p>
          <w:p w14:paraId="13C8F130" w14:textId="77777777" w:rsidR="004D3011" w:rsidRPr="0059649E" w:rsidRDefault="004D3011" w:rsidP="004D3011"/>
          <w:sdt>
            <w:sdtPr>
              <w:id w:val="-240260293"/>
              <w:placeholder>
                <w:docPart w:val="3D5941262A364C4F9A0779D29896E865"/>
              </w:placeholder>
              <w:temporary/>
              <w:showingPlcHdr/>
              <w15:appearance w15:val="hidden"/>
            </w:sdtPr>
            <w:sdtEndPr/>
            <w:sdtContent>
              <w:p w14:paraId="1ED974BA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4E8F4280" w14:textId="6C441F16" w:rsidR="004142CD" w:rsidRPr="0059649E" w:rsidRDefault="007B77D4" w:rsidP="004142CD">
            <w:r>
              <w:rPr>
                <w:color w:val="B85A22" w:themeColor="accent2" w:themeShade="BF"/>
                <w:szCs w:val="18"/>
                <w:u w:val="single"/>
              </w:rPr>
              <w:t>Nestormyriee</w:t>
            </w:r>
            <w:r w:rsidRPr="007B77D4">
              <w:rPr>
                <w:rFonts w:ascii="Arial" w:hAnsi="Arial" w:cs="Arial"/>
                <w:color w:val="808080"/>
                <w:szCs w:val="18"/>
                <w:shd w:val="clear" w:color="auto" w:fill="E5DEDB" w:themeFill="text2" w:themeFillTint="33"/>
              </w:rPr>
              <w:t>@</w:t>
            </w:r>
            <w:r>
              <w:rPr>
                <w:color w:val="B85A22" w:themeColor="accent2" w:themeShade="BF"/>
                <w:szCs w:val="18"/>
                <w:u w:val="single"/>
              </w:rPr>
              <w:t>gmail.com</w:t>
            </w:r>
          </w:p>
          <w:sdt>
            <w:sdtPr>
              <w:id w:val="-1444214663"/>
              <w:placeholder>
                <w:docPart w:val="2912645CC9794357BFD85F5589E38E7D"/>
              </w:placeholder>
              <w:temporary/>
              <w:showingPlcHdr/>
              <w15:appearance w15:val="hidden"/>
            </w:sdtPr>
            <w:sdtEndPr/>
            <w:sdtContent>
              <w:p w14:paraId="68F704C6" w14:textId="77777777" w:rsidR="004D3011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Aficiones</w:t>
                </w:r>
              </w:p>
            </w:sdtContent>
          </w:sdt>
          <w:p w14:paraId="2D8FCB82" w14:textId="007EF7E6" w:rsidR="003C5A34" w:rsidRPr="0059649E" w:rsidRDefault="003C5A34" w:rsidP="004D3011">
            <w:r>
              <w:t>L</w:t>
            </w:r>
            <w:r w:rsidR="00821083">
              <w:t>ect</w:t>
            </w:r>
            <w:r>
              <w:t>ura</w:t>
            </w:r>
          </w:p>
          <w:p w14:paraId="114370F3" w14:textId="31943197" w:rsidR="004D3011" w:rsidRDefault="003C5A34" w:rsidP="004D3011">
            <w:r>
              <w:t>F</w:t>
            </w:r>
            <w:r w:rsidR="00821083">
              <w:t>otografía</w:t>
            </w:r>
          </w:p>
          <w:p w14:paraId="1D3F436D" w14:textId="1624B355" w:rsidR="003C5A34" w:rsidRDefault="003C5A34" w:rsidP="004D3011">
            <w:r>
              <w:t xml:space="preserve">Tecnología </w:t>
            </w:r>
          </w:p>
          <w:p w14:paraId="19006EAA" w14:textId="36E34B73" w:rsidR="003C5A34" w:rsidRDefault="003C5A34" w:rsidP="004D3011">
            <w:r>
              <w:t>Naturaleza</w:t>
            </w:r>
          </w:p>
          <w:p w14:paraId="6813681D" w14:textId="1E432732" w:rsidR="003C5A34" w:rsidRPr="0059649E" w:rsidRDefault="003C5A34" w:rsidP="004D3011"/>
        </w:tc>
        <w:tc>
          <w:tcPr>
            <w:tcW w:w="720" w:type="dxa"/>
          </w:tcPr>
          <w:p w14:paraId="4B8E1652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675259E355C149A6A8D3A7CB51992CDD"/>
              </w:placeholder>
              <w:temporary/>
              <w:showingPlcHdr/>
              <w15:appearance w15:val="hidden"/>
            </w:sdtPr>
            <w:sdtEndPr/>
            <w:sdtContent>
              <w:p w14:paraId="24FB364F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545F4B77" w14:textId="14F51AEC" w:rsidR="00036450" w:rsidRPr="0059649E" w:rsidRDefault="00055333" w:rsidP="00B359E4">
            <w:pPr>
              <w:pStyle w:val="Ttulo4"/>
            </w:pPr>
            <w:r>
              <w:t>Escuela:</w:t>
            </w:r>
          </w:p>
          <w:p w14:paraId="1DEABBFC" w14:textId="05A9DB54" w:rsidR="00036450" w:rsidRPr="0059649E" w:rsidRDefault="00055333" w:rsidP="004142CD">
            <w:r>
              <w:t>José Esequiel Gonzales Vindas</w:t>
            </w:r>
          </w:p>
          <w:p w14:paraId="513A753B" w14:textId="61EA5A9D" w:rsidR="00036450" w:rsidRPr="0059649E" w:rsidRDefault="00055333" w:rsidP="00B359E4">
            <w:pPr>
              <w:pStyle w:val="Ttulo4"/>
            </w:pPr>
            <w:r>
              <w:t>Colegio:</w:t>
            </w:r>
          </w:p>
          <w:p w14:paraId="087B82E2" w14:textId="560B37B9" w:rsidR="004142CD" w:rsidRPr="0059649E" w:rsidRDefault="00055333" w:rsidP="00036450">
            <w:r>
              <w:t>Actualmente Sacando Bachillerato por Madurez</w:t>
            </w:r>
          </w:p>
          <w:sdt>
            <w:sdtPr>
              <w:id w:val="1001553383"/>
              <w:placeholder>
                <w:docPart w:val="D7D11B2FA71F49EFB03BD63652AF1880"/>
              </w:placeholder>
              <w:temporary/>
              <w:showingPlcHdr/>
              <w15:appearance w15:val="hidden"/>
            </w:sdtPr>
            <w:sdtEndPr/>
            <w:sdtContent>
              <w:p w14:paraId="0558CB82" w14:textId="77777777"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219B7C5F" w14:textId="56B15531" w:rsidR="002B057D" w:rsidRDefault="002B057D" w:rsidP="00B359E4">
            <w:pPr>
              <w:pStyle w:val="Ttulo4"/>
            </w:pPr>
            <w:r>
              <w:t xml:space="preserve">Don Pez &amp; </w:t>
            </w:r>
            <w:r w:rsidR="0000761F">
              <w:t>CO</w:t>
            </w:r>
          </w:p>
          <w:p w14:paraId="1FCEEFE8" w14:textId="60D66727" w:rsidR="002B057D" w:rsidRDefault="002B057D" w:rsidP="002B057D"/>
          <w:p w14:paraId="5ED33EF7" w14:textId="01717238" w:rsidR="00DE2502" w:rsidRDefault="002B057D" w:rsidP="002B057D">
            <w:r>
              <w:t xml:space="preserve">Cajero </w:t>
            </w:r>
            <w:r w:rsidR="00DE2502">
              <w:t>(Restaurante Familiar)</w:t>
            </w:r>
          </w:p>
          <w:p w14:paraId="274D6F43" w14:textId="60B23454" w:rsidR="00071460" w:rsidRDefault="00071460" w:rsidP="002B057D"/>
          <w:p w14:paraId="2F8E764C" w14:textId="12E5250D" w:rsidR="00071460" w:rsidRPr="006C1D72" w:rsidRDefault="00071460" w:rsidP="002B057D">
            <w:pPr>
              <w:rPr>
                <w:color w:val="548AB7" w:themeColor="accent1" w:themeShade="BF"/>
              </w:rPr>
            </w:pPr>
            <w:r w:rsidRPr="006C1D72">
              <w:rPr>
                <w:color w:val="548AB7" w:themeColor="accent1" w:themeShade="BF"/>
              </w:rPr>
              <w:t>Referencias:</w:t>
            </w:r>
            <w:r w:rsidR="006C1D72" w:rsidRPr="006C1D72">
              <w:rPr>
                <w:color w:val="548AB7" w:themeColor="accent1" w:themeShade="BF"/>
              </w:rPr>
              <w:t>8601 3272</w:t>
            </w:r>
          </w:p>
          <w:p w14:paraId="60FF503D" w14:textId="77777777" w:rsidR="002B057D" w:rsidRPr="002B057D" w:rsidRDefault="002B057D" w:rsidP="002B057D"/>
          <w:p w14:paraId="3A83DE91" w14:textId="2BE23F19" w:rsidR="00036450" w:rsidRPr="0059649E" w:rsidRDefault="00055333" w:rsidP="00B359E4">
            <w:pPr>
              <w:pStyle w:val="Ttulo4"/>
              <w:rPr>
                <w:bCs/>
              </w:rPr>
            </w:pPr>
            <w:proofErr w:type="spellStart"/>
            <w:r>
              <w:t>ZurahBeauty</w:t>
            </w:r>
            <w:proofErr w:type="spellEnd"/>
            <w:r w:rsidR="00036450" w:rsidRPr="0059649E">
              <w:rPr>
                <w:lang w:bidi="es-ES"/>
              </w:rPr>
              <w:t xml:space="preserve"> </w:t>
            </w:r>
            <w:r>
              <w:t>Diseñador De Publicidad</w:t>
            </w:r>
          </w:p>
          <w:p w14:paraId="203BA689" w14:textId="77777777" w:rsidR="0000761F" w:rsidRDefault="004142CD" w:rsidP="0000761F">
            <w:pPr>
              <w:pStyle w:val="Fecha"/>
              <w:rPr>
                <w:lang w:bidi="es-ES"/>
              </w:rPr>
            </w:pPr>
            <w:r w:rsidRPr="0059649E">
              <w:rPr>
                <w:lang w:bidi="es-ES"/>
              </w:rPr>
              <w:t xml:space="preserve"> </w:t>
            </w:r>
          </w:p>
          <w:p w14:paraId="050AD966" w14:textId="173148DB" w:rsidR="00055333" w:rsidRPr="00055333" w:rsidRDefault="00055333" w:rsidP="0000761F">
            <w:pPr>
              <w:pStyle w:val="Fecha"/>
              <w:rPr>
                <w:lang w:bidi="es-ES"/>
              </w:rPr>
            </w:pPr>
            <w:r>
              <w:rPr>
                <w:lang w:bidi="es-ES"/>
              </w:rPr>
              <w:t xml:space="preserve">Diseñador de publicidad </w:t>
            </w:r>
            <w:r w:rsidR="0000761F">
              <w:rPr>
                <w:lang w:bidi="es-ES"/>
              </w:rPr>
              <w:t>,</w:t>
            </w:r>
            <w:r>
              <w:rPr>
                <w:lang w:bidi="es-ES"/>
              </w:rPr>
              <w:t xml:space="preserve"> encargado del Marketing y servicio al cliente (online)</w:t>
            </w:r>
          </w:p>
          <w:p w14:paraId="4D9A373B" w14:textId="6446A75B" w:rsidR="004D3011" w:rsidRDefault="00055333" w:rsidP="00036450">
            <w:pPr>
              <w:rPr>
                <w:lang w:bidi="es-ES"/>
              </w:rPr>
            </w:pPr>
            <w:r>
              <w:rPr>
                <w:lang w:bidi="es-ES"/>
              </w:rPr>
              <w:t>4/4/2020</w:t>
            </w:r>
          </w:p>
          <w:p w14:paraId="058F2D69" w14:textId="4AC0121E" w:rsidR="006C1D72" w:rsidRDefault="006C1D72" w:rsidP="00036450">
            <w:pPr>
              <w:rPr>
                <w:lang w:bidi="es-ES"/>
              </w:rPr>
            </w:pPr>
          </w:p>
          <w:p w14:paraId="4583ED4D" w14:textId="1333257A" w:rsidR="006C1D72" w:rsidRPr="006C1D72" w:rsidRDefault="006C1D72" w:rsidP="00036450">
            <w:pPr>
              <w:rPr>
                <w:color w:val="548AB7" w:themeColor="accent1" w:themeShade="BF"/>
              </w:rPr>
            </w:pPr>
            <w:r w:rsidRPr="006C1D72">
              <w:rPr>
                <w:color w:val="548AB7" w:themeColor="accent1" w:themeShade="BF"/>
              </w:rPr>
              <w:t>Referencias:8992 3889</w:t>
            </w:r>
          </w:p>
          <w:p w14:paraId="3045B9FC" w14:textId="77777777" w:rsidR="004D3011" w:rsidRPr="0059649E" w:rsidRDefault="002D3CA3" w:rsidP="00B359E4">
            <w:pPr>
              <w:pStyle w:val="Ttulo4"/>
              <w:rPr>
                <w:bCs/>
              </w:rPr>
            </w:pPr>
            <w:r w:rsidRPr="0059649E">
              <w:rPr>
                <w:lang w:bidi="es-ES"/>
              </w:rPr>
              <w:t xml:space="preserve"> </w:t>
            </w:r>
          </w:p>
          <w:p w14:paraId="7DFCD36E" w14:textId="49EE0A5B" w:rsidR="004D3011" w:rsidRDefault="004142CD" w:rsidP="00B359E4">
            <w:pPr>
              <w:pStyle w:val="Fecha"/>
              <w:rPr>
                <w:b/>
                <w:bCs/>
                <w:lang w:bidi="es-ES"/>
              </w:rPr>
            </w:pPr>
            <w:r w:rsidRPr="00055333">
              <w:rPr>
                <w:b/>
                <w:bCs/>
                <w:lang w:bidi="es-ES"/>
              </w:rPr>
              <w:t xml:space="preserve"> </w:t>
            </w:r>
            <w:r w:rsidR="0000761F" w:rsidRPr="00055333">
              <w:rPr>
                <w:b/>
                <w:bCs/>
                <w:lang w:bidi="es-ES"/>
              </w:rPr>
              <w:t>Detallitos Valentina</w:t>
            </w:r>
            <w:r w:rsidR="00055333" w:rsidRPr="00055333">
              <w:rPr>
                <w:b/>
                <w:bCs/>
                <w:lang w:bidi="es-ES"/>
              </w:rPr>
              <w:t>.</w:t>
            </w:r>
          </w:p>
          <w:p w14:paraId="2AEDC3C3" w14:textId="5034DD62" w:rsidR="0000761F" w:rsidRDefault="0000761F" w:rsidP="0000761F">
            <w:pPr>
              <w:rPr>
                <w:lang w:bidi="es-ES"/>
              </w:rPr>
            </w:pPr>
          </w:p>
          <w:p w14:paraId="171DE806" w14:textId="76A56185" w:rsidR="0000761F" w:rsidRDefault="0000761F" w:rsidP="0000761F">
            <w:pPr>
              <w:rPr>
                <w:lang w:bidi="es-ES"/>
              </w:rPr>
            </w:pPr>
            <w:r>
              <w:rPr>
                <w:lang w:bidi="es-ES"/>
              </w:rPr>
              <w:t>Desarrollador y diseñador web</w:t>
            </w:r>
          </w:p>
          <w:p w14:paraId="1540F420" w14:textId="77E23741" w:rsidR="0000761F" w:rsidRPr="0000761F" w:rsidRDefault="0000761F" w:rsidP="0000761F">
            <w:pPr>
              <w:rPr>
                <w:lang w:bidi="es-ES"/>
              </w:rPr>
            </w:pPr>
            <w:r w:rsidRPr="006C1D72">
              <w:rPr>
                <w:color w:val="0070C0"/>
                <w:lang w:bidi="es-ES"/>
              </w:rPr>
              <w:t>Referencias:83026338</w:t>
            </w:r>
          </w:p>
          <w:p w14:paraId="51058613" w14:textId="0387D1F5" w:rsidR="004D3011" w:rsidRPr="0059649E" w:rsidRDefault="00036450" w:rsidP="00036450">
            <w:pPr>
              <w:rPr>
                <w:lang w:bidi="es-ES"/>
              </w:rPr>
            </w:pPr>
            <w:r w:rsidRPr="0059649E">
              <w:rPr>
                <w:lang w:bidi="es-ES"/>
              </w:rPr>
              <w:t xml:space="preserve"> </w:t>
            </w:r>
          </w:p>
          <w:p w14:paraId="794C3A58" w14:textId="77777777" w:rsidR="00036450" w:rsidRDefault="007B77D4" w:rsidP="00821083">
            <w:pPr>
              <w:pStyle w:val="Ttulo2"/>
            </w:pPr>
            <w:r>
              <w:t>Conocimientos</w:t>
            </w:r>
          </w:p>
          <w:p w14:paraId="57FA14D3" w14:textId="77777777" w:rsidR="00821083" w:rsidRDefault="00821083" w:rsidP="00821083">
            <w:r>
              <w:t>Tengo conocimiento básico en las siguientes tecnologías de diseño y programación web:</w:t>
            </w:r>
          </w:p>
          <w:p w14:paraId="34743C9A" w14:textId="77777777" w:rsidR="00821083" w:rsidRDefault="00821083" w:rsidP="00821083"/>
          <w:p w14:paraId="7FD8C8AE" w14:textId="1480C5C0" w:rsidR="009F25AD" w:rsidRPr="009F25AD" w:rsidRDefault="00821083" w:rsidP="00821083">
            <w:pPr>
              <w:rPr>
                <w:lang w:val="en-US"/>
              </w:rPr>
            </w:pPr>
            <w:r w:rsidRPr="009F25AD">
              <w:rPr>
                <w:lang w:val="en-US"/>
              </w:rPr>
              <w:t xml:space="preserve">HTML            CSS                  JavaScript                 </w:t>
            </w:r>
            <w:r w:rsidR="004E7619" w:rsidRPr="00E0514D">
              <w:rPr>
                <w:u w:val="single"/>
                <w:lang w:val="en-US"/>
              </w:rPr>
              <w:t>php</w:t>
            </w:r>
            <w:r w:rsidR="004E7619" w:rsidRPr="009F25AD">
              <w:rPr>
                <w:lang w:val="en-US"/>
              </w:rPr>
              <w:t xml:space="preserve">   </w:t>
            </w:r>
            <w:proofErr w:type="spellStart"/>
            <w:r w:rsidR="004E7619" w:rsidRPr="009F25AD">
              <w:rPr>
                <w:lang w:val="en-US"/>
              </w:rPr>
              <w:t>Mysql</w:t>
            </w:r>
            <w:proofErr w:type="spellEnd"/>
            <w:r w:rsidR="009F25AD" w:rsidRPr="009F25AD">
              <w:rPr>
                <w:lang w:val="en-US"/>
              </w:rPr>
              <w:t xml:space="preserve">  </w:t>
            </w:r>
            <w:proofErr w:type="spellStart"/>
            <w:r w:rsidR="00E0514D">
              <w:rPr>
                <w:lang w:val="en-US"/>
              </w:rPr>
              <w:t>ReactJs</w:t>
            </w:r>
            <w:proofErr w:type="spellEnd"/>
          </w:p>
          <w:p w14:paraId="68E07586" w14:textId="76C62310" w:rsidR="00821083" w:rsidRPr="009F25AD" w:rsidRDefault="009F25AD" w:rsidP="00821083">
            <w:r>
              <w:rPr>
                <w:lang w:val="en-US"/>
              </w:rPr>
              <w:t>Adobe Illustrator</w:t>
            </w:r>
            <w:r w:rsidRPr="009F25AD">
              <w:rPr>
                <w:lang w:val="en-US"/>
              </w:rPr>
              <w:t xml:space="preserve">                  </w:t>
            </w:r>
            <w:proofErr w:type="spellStart"/>
            <w:r w:rsidRPr="009F25AD">
              <w:t>Adobexd</w:t>
            </w:r>
            <w:proofErr w:type="spellEnd"/>
          </w:p>
          <w:p w14:paraId="38AF5104" w14:textId="77777777" w:rsidR="00821083" w:rsidRPr="009F25AD" w:rsidRDefault="00821083" w:rsidP="00821083"/>
          <w:p w14:paraId="720E2DDA" w14:textId="17AE5FAB" w:rsidR="00821083" w:rsidRPr="009F25AD" w:rsidRDefault="00821083" w:rsidP="00821083"/>
        </w:tc>
      </w:tr>
      <w:tr w:rsidR="007B77D4" w:rsidRPr="009F25AD" w14:paraId="07333147" w14:textId="77777777" w:rsidTr="001B2ABD">
        <w:tc>
          <w:tcPr>
            <w:tcW w:w="3600" w:type="dxa"/>
          </w:tcPr>
          <w:p w14:paraId="19139FF1" w14:textId="77777777" w:rsidR="007B77D4" w:rsidRPr="009F25AD" w:rsidRDefault="007B77D4" w:rsidP="00036450">
            <w:pPr>
              <w:pStyle w:val="Ttulo3"/>
            </w:pPr>
          </w:p>
        </w:tc>
        <w:tc>
          <w:tcPr>
            <w:tcW w:w="720" w:type="dxa"/>
          </w:tcPr>
          <w:p w14:paraId="20EBB0E0" w14:textId="77777777" w:rsidR="007B77D4" w:rsidRPr="009F25AD" w:rsidRDefault="007B77D4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CED506E" w14:textId="7B590E70" w:rsidR="007B77D4" w:rsidRPr="009F25AD" w:rsidRDefault="00821083" w:rsidP="00036450">
            <w:pPr>
              <w:pStyle w:val="Ttulo2"/>
            </w:pPr>
            <w:r w:rsidRPr="009F25AD">
              <w:t xml:space="preserve"> </w:t>
            </w:r>
          </w:p>
        </w:tc>
      </w:tr>
    </w:tbl>
    <w:p w14:paraId="59A06C87" w14:textId="77777777" w:rsidR="0043117B" w:rsidRPr="009F25AD" w:rsidRDefault="00A80890" w:rsidP="000C45FF">
      <w:pPr>
        <w:tabs>
          <w:tab w:val="left" w:pos="990"/>
        </w:tabs>
      </w:pPr>
    </w:p>
    <w:sectPr w:rsidR="0043117B" w:rsidRPr="009F25AD" w:rsidSect="0059649E">
      <w:headerReference w:type="default" r:id="rId11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0EE59A" w14:textId="77777777" w:rsidR="00A80890" w:rsidRDefault="00A80890" w:rsidP="000C45FF">
      <w:r>
        <w:separator/>
      </w:r>
    </w:p>
  </w:endnote>
  <w:endnote w:type="continuationSeparator" w:id="0">
    <w:p w14:paraId="28327B5D" w14:textId="77777777" w:rsidR="00A80890" w:rsidRDefault="00A8089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843F6" w14:textId="77777777" w:rsidR="00A80890" w:rsidRDefault="00A80890" w:rsidP="000C45FF">
      <w:r>
        <w:separator/>
      </w:r>
    </w:p>
  </w:footnote>
  <w:footnote w:type="continuationSeparator" w:id="0">
    <w:p w14:paraId="420BA241" w14:textId="77777777" w:rsidR="00A80890" w:rsidRDefault="00A8089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857B3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606AF3F9" wp14:editId="021E783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A63"/>
    <w:rsid w:val="0000761F"/>
    <w:rsid w:val="00015E8E"/>
    <w:rsid w:val="00036450"/>
    <w:rsid w:val="00055333"/>
    <w:rsid w:val="00071460"/>
    <w:rsid w:val="00075675"/>
    <w:rsid w:val="00094499"/>
    <w:rsid w:val="000A52EC"/>
    <w:rsid w:val="000C45FF"/>
    <w:rsid w:val="000E289A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1F4F98"/>
    <w:rsid w:val="002400EB"/>
    <w:rsid w:val="002559EC"/>
    <w:rsid w:val="00256CF7"/>
    <w:rsid w:val="00281FD5"/>
    <w:rsid w:val="002B057D"/>
    <w:rsid w:val="002D3CA3"/>
    <w:rsid w:val="0030481B"/>
    <w:rsid w:val="003156FC"/>
    <w:rsid w:val="003254B5"/>
    <w:rsid w:val="003549F8"/>
    <w:rsid w:val="0037121F"/>
    <w:rsid w:val="003A6B7D"/>
    <w:rsid w:val="003B06CA"/>
    <w:rsid w:val="003C5A34"/>
    <w:rsid w:val="004071FC"/>
    <w:rsid w:val="004142CD"/>
    <w:rsid w:val="00445947"/>
    <w:rsid w:val="004561E8"/>
    <w:rsid w:val="004813B3"/>
    <w:rsid w:val="00496591"/>
    <w:rsid w:val="004C63E4"/>
    <w:rsid w:val="004D3011"/>
    <w:rsid w:val="004E7619"/>
    <w:rsid w:val="005262AC"/>
    <w:rsid w:val="0059649E"/>
    <w:rsid w:val="005A254F"/>
    <w:rsid w:val="005E39D5"/>
    <w:rsid w:val="00600670"/>
    <w:rsid w:val="0062123A"/>
    <w:rsid w:val="00646E75"/>
    <w:rsid w:val="006771D0"/>
    <w:rsid w:val="006C1D72"/>
    <w:rsid w:val="00715FCB"/>
    <w:rsid w:val="00743101"/>
    <w:rsid w:val="007775E1"/>
    <w:rsid w:val="007867A0"/>
    <w:rsid w:val="007927F5"/>
    <w:rsid w:val="007A6070"/>
    <w:rsid w:val="007B77D4"/>
    <w:rsid w:val="007E511B"/>
    <w:rsid w:val="00802CA0"/>
    <w:rsid w:val="00821083"/>
    <w:rsid w:val="00892486"/>
    <w:rsid w:val="009260CD"/>
    <w:rsid w:val="00952C25"/>
    <w:rsid w:val="009A09AC"/>
    <w:rsid w:val="009A40FF"/>
    <w:rsid w:val="009E4198"/>
    <w:rsid w:val="009F25AD"/>
    <w:rsid w:val="00A2118D"/>
    <w:rsid w:val="00A8089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6214A"/>
    <w:rsid w:val="00DA1F4D"/>
    <w:rsid w:val="00DD172A"/>
    <w:rsid w:val="00DE2502"/>
    <w:rsid w:val="00E0514D"/>
    <w:rsid w:val="00E25A26"/>
    <w:rsid w:val="00E4381A"/>
    <w:rsid w:val="00E54A63"/>
    <w:rsid w:val="00E55D74"/>
    <w:rsid w:val="00EE4C8D"/>
    <w:rsid w:val="00F21E8E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97B03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3C5A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nestormyrie.site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STOR\AppData\Local\Microsoft\Office\16.0\DTS\es-ES%7b40F0E208-DD0B-46B1-82D0-FBC1DCA5D46E%7d\%7bB54A571E-0F94-4EAB-86DD-CA053F664D1C%7dtf0054627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3DCAFF25AB2408DA2559A271437D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FCF39-FB70-4957-99C6-E1BCBC9467B9}"/>
      </w:docPartPr>
      <w:docPartBody>
        <w:p w:rsidR="002754B5" w:rsidRDefault="00BC4121">
          <w:pPr>
            <w:pStyle w:val="E3DCAFF25AB2408DA2559A271437D64F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34CF6D8A685341A49467DE79C13F5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638D5-6A0F-42BC-B4D5-9CB81F66289A}"/>
      </w:docPartPr>
      <w:docPartBody>
        <w:p w:rsidR="002754B5" w:rsidRDefault="00BC4121">
          <w:pPr>
            <w:pStyle w:val="34CF6D8A685341A49467DE79C13F54C9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42E1FF0DBC6344C5A3A7C335D311E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EC0F1-B2DB-4B09-9822-FF3D9F3EA50B}"/>
      </w:docPartPr>
      <w:docPartBody>
        <w:p w:rsidR="002754B5" w:rsidRDefault="00BC4121">
          <w:pPr>
            <w:pStyle w:val="42E1FF0DBC6344C5A3A7C335D311E237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1725B08104F1490A9D47CF7378616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3AADB-1381-4C19-99D8-EEA0155BF3F5}"/>
      </w:docPartPr>
      <w:docPartBody>
        <w:p w:rsidR="002754B5" w:rsidRDefault="00BC4121">
          <w:pPr>
            <w:pStyle w:val="1725B08104F1490A9D47CF7378616555"/>
          </w:pPr>
          <w:r w:rsidRPr="0059649E">
            <w:rPr>
              <w:lang w:bidi="es-ES"/>
            </w:rPr>
            <w:t>SITIO WEB:</w:t>
          </w:r>
        </w:p>
      </w:docPartBody>
    </w:docPart>
    <w:docPart>
      <w:docPartPr>
        <w:name w:val="3D5941262A364C4F9A0779D29896E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B1DC9-B75E-47D1-9D7F-CF45FCD6C551}"/>
      </w:docPartPr>
      <w:docPartBody>
        <w:p w:rsidR="002754B5" w:rsidRDefault="00BC4121">
          <w:pPr>
            <w:pStyle w:val="3D5941262A364C4F9A0779D29896E865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2912645CC9794357BFD85F5589E38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90796-A702-49F2-91FD-7FBF4C849687}"/>
      </w:docPartPr>
      <w:docPartBody>
        <w:p w:rsidR="002754B5" w:rsidRDefault="00BC4121">
          <w:pPr>
            <w:pStyle w:val="2912645CC9794357BFD85F5589E38E7D"/>
          </w:pPr>
          <w:r w:rsidRPr="0059649E">
            <w:rPr>
              <w:lang w:bidi="es-ES"/>
            </w:rPr>
            <w:t>Aficiones</w:t>
          </w:r>
        </w:p>
      </w:docPartBody>
    </w:docPart>
    <w:docPart>
      <w:docPartPr>
        <w:name w:val="675259E355C149A6A8D3A7CB51992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982A2-32F1-4DEE-A58C-0823FADF6044}"/>
      </w:docPartPr>
      <w:docPartBody>
        <w:p w:rsidR="002754B5" w:rsidRDefault="00BC4121">
          <w:pPr>
            <w:pStyle w:val="675259E355C149A6A8D3A7CB51992CDD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D7D11B2FA71F49EFB03BD63652AF1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85259-8F18-4BE8-9825-95AF6DBEB17A}"/>
      </w:docPartPr>
      <w:docPartBody>
        <w:p w:rsidR="002754B5" w:rsidRDefault="00BC4121">
          <w:pPr>
            <w:pStyle w:val="D7D11B2FA71F49EFB03BD63652AF1880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21"/>
    <w:rsid w:val="00037A3B"/>
    <w:rsid w:val="002754B5"/>
    <w:rsid w:val="004B3FAA"/>
    <w:rsid w:val="00712A77"/>
    <w:rsid w:val="0095638D"/>
    <w:rsid w:val="00A811A9"/>
    <w:rsid w:val="00B30752"/>
    <w:rsid w:val="00BC4121"/>
    <w:rsid w:val="00CF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3DCAFF25AB2408DA2559A271437D64F">
    <w:name w:val="E3DCAFF25AB2408DA2559A271437D64F"/>
  </w:style>
  <w:style w:type="paragraph" w:customStyle="1" w:styleId="34CF6D8A685341A49467DE79C13F54C9">
    <w:name w:val="34CF6D8A685341A49467DE79C13F54C9"/>
  </w:style>
  <w:style w:type="paragraph" w:customStyle="1" w:styleId="42E1FF0DBC6344C5A3A7C335D311E237">
    <w:name w:val="42E1FF0DBC6344C5A3A7C335D311E237"/>
  </w:style>
  <w:style w:type="paragraph" w:customStyle="1" w:styleId="1725B08104F1490A9D47CF7378616555">
    <w:name w:val="1725B08104F1490A9D47CF7378616555"/>
  </w:style>
  <w:style w:type="paragraph" w:customStyle="1" w:styleId="3D5941262A364C4F9A0779D29896E865">
    <w:name w:val="3D5941262A364C4F9A0779D29896E865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2912645CC9794357BFD85F5589E38E7D">
    <w:name w:val="2912645CC9794357BFD85F5589E38E7D"/>
  </w:style>
  <w:style w:type="paragraph" w:customStyle="1" w:styleId="675259E355C149A6A8D3A7CB51992CDD">
    <w:name w:val="675259E355C149A6A8D3A7CB51992CDD"/>
  </w:style>
  <w:style w:type="paragraph" w:customStyle="1" w:styleId="D7D11B2FA71F49EFB03BD63652AF1880">
    <w:name w:val="D7D11B2FA71F49EFB03BD63652AF1880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{B54A571E-0F94-4EAB-86DD-CA053F664D1C}tf00546271.dotx</Template>
  <TotalTime>0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2020-09-02T20:47:00Z</dcterms:created>
  <dcterms:modified xsi:type="dcterms:W3CDTF">2021-03-19T23:53:00Z</dcterms:modified>
</cp:coreProperties>
</file>